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BE1C2" w14:textId="77777777" w:rsidR="00054966" w:rsidRDefault="00B00BC6" w:rsidP="0011507C">
      <w:pPr>
        <w:pStyle w:val="Heading1"/>
      </w:pPr>
      <w:r>
        <w:t>Lab 2: Chapter 2</w:t>
      </w:r>
      <w:r w:rsidR="0085382D">
        <w:t>,</w:t>
      </w:r>
      <w:r>
        <w:t xml:space="preserve"> “Data </w:t>
      </w:r>
      <w:r w:rsidRPr="0011507C">
        <w:t>and</w:t>
      </w:r>
      <w:r>
        <w:t xml:space="preserve"> Expressions”</w:t>
      </w:r>
    </w:p>
    <w:p w14:paraId="53F0777D" w14:textId="10D24898" w:rsidR="007B0261" w:rsidRDefault="007B0261" w:rsidP="0011507C">
      <w:r>
        <w:t>The following exercises are intended to help you apply and practi</w:t>
      </w:r>
      <w:r w:rsidR="0011507C">
        <w:t>s</w:t>
      </w:r>
      <w:r>
        <w:t xml:space="preserve">e the concepts introduced in this module. This work is </w:t>
      </w:r>
      <w:r w:rsidRPr="00C95A09">
        <w:rPr>
          <w:b/>
        </w:rPr>
        <w:t>not</w:t>
      </w:r>
      <w:r w:rsidR="005138A3">
        <w:t xml:space="preserve"> submitted for marks. </w:t>
      </w:r>
      <w:r>
        <w:t>The questions are</w:t>
      </w:r>
      <w:r w:rsidR="00A2080B">
        <w:t xml:space="preserve"> </w:t>
      </w:r>
      <w:r w:rsidR="00441689">
        <w:t>adapted from material at</w:t>
      </w:r>
      <w:r w:rsidR="00A2080B">
        <w:t xml:space="preserve"> </w:t>
      </w:r>
      <w:r>
        <w:t>the end of the chapter</w:t>
      </w:r>
      <w:r w:rsidRPr="00F718D0">
        <w:t xml:space="preserve"> </w:t>
      </w:r>
      <w:r>
        <w:t>in your text</w:t>
      </w:r>
      <w:r w:rsidR="00DD5A6D">
        <w:t xml:space="preserve"> under the “Exercise</w:t>
      </w:r>
      <w:r w:rsidR="00287CFE">
        <w:t>s</w:t>
      </w:r>
      <w:r w:rsidR="00DD5A6D">
        <w:t>” or “Programming Project</w:t>
      </w:r>
      <w:r w:rsidR="00287CFE">
        <w:t>s</w:t>
      </w:r>
      <w:r w:rsidR="00DD5A6D">
        <w:t>” headings</w:t>
      </w:r>
      <w:r>
        <w:t>.</w:t>
      </w:r>
    </w:p>
    <w:p w14:paraId="4B24D019" w14:textId="25DB9CAA" w:rsidR="00467BAB" w:rsidRDefault="005D0432" w:rsidP="0011507C">
      <w:r>
        <w:t>Try to answer the question based on reading the code. Then insert the statements in a Java program to see the actual result.</w:t>
      </w:r>
      <w:r w:rsidR="00696071">
        <w:t xml:space="preserve"> For items 4 to 6 you will also need to print the value with a </w:t>
      </w:r>
      <w:r w:rsidR="00696071" w:rsidRPr="00A216C6">
        <w:rPr>
          <w:rFonts w:ascii="Courier New" w:hAnsi="Courier New" w:cs="Courier New"/>
        </w:rPr>
        <w:t>System.out.print</w:t>
      </w:r>
      <w:r w:rsidR="00696071">
        <w:rPr>
          <w:rFonts w:ascii="Courier New" w:hAnsi="Courier New" w:cs="Courier New"/>
        </w:rPr>
        <w:t xml:space="preserve">ln </w:t>
      </w:r>
      <w:r w:rsidR="00696071">
        <w:t>statement</w:t>
      </w:r>
      <w:r w:rsidR="00B429FD">
        <w:t xml:space="preserve"> after each modification.</w:t>
      </w:r>
    </w:p>
    <w:p w14:paraId="7515FE8C" w14:textId="0405942D" w:rsidR="00441689" w:rsidRPr="008D63D8" w:rsidRDefault="00441689" w:rsidP="0011507C">
      <w:bookmarkStart w:id="0" w:name="_Hlk128143247"/>
      <w:r w:rsidRPr="008D63D8">
        <w:t>Here is a brief video demonstration for parts of Questions 1 and 4</w:t>
      </w:r>
      <w:r w:rsidR="008D63D8" w:rsidRPr="008D63D8">
        <w:t xml:space="preserve">, </w:t>
      </w:r>
      <w:hyperlink r:id="rId7" w:tgtFrame="_blank" w:tooltip="Follow link" w:history="1">
        <w:r w:rsidR="008D63D8" w:rsidRPr="008D63D8">
          <w:t>https://barabus.tru.ca/comp1131/module2_lab2.html</w:t>
        </w:r>
      </w:hyperlink>
      <w:r w:rsidR="008D63D8" w:rsidRPr="008D63D8">
        <w:t>.</w:t>
      </w:r>
    </w:p>
    <w:bookmarkEnd w:id="0"/>
    <w:p w14:paraId="46AE7B58" w14:textId="77777777" w:rsidR="00287CFE" w:rsidRPr="00287CFE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t>What output is produced by the following code fragment? Explain.</w:t>
      </w:r>
    </w:p>
    <w:p w14:paraId="2EBEAC72" w14:textId="186EF1AC" w:rsidR="00054966" w:rsidRDefault="001C4A7F" w:rsidP="008D63D8">
      <w:pPr>
        <w:spacing w:before="80" w:after="80"/>
        <w:ind w:left="360"/>
        <w:rPr>
          <w:rFonts w:ascii="Courier New" w:hAnsi="Courier New" w:cs="Courier New"/>
        </w:rPr>
      </w:pP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Here we go!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 xml:space="preserve"> OUTPUT1 ON A SINGLE LINE</w:t>
      </w:r>
      <w:r>
        <w:rPr>
          <w:rFonts w:ascii="Courier New" w:hAnsi="Courier New" w:cs="Courier New"/>
        </w:rPr>
        <w:br/>
        <w:t>System.out.print</w:t>
      </w:r>
      <w:r w:rsidRPr="00A216C6">
        <w:rPr>
          <w:rFonts w:ascii="Courier New" w:hAnsi="Courier New" w:cs="Courier New"/>
        </w:rPr>
        <w:t>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12345</w:t>
      </w:r>
      <w:r w:rsidRPr="00723670">
        <w:rPr>
          <w:rFonts w:ascii="Courier New" w:hAnsi="Courier New" w:cs="Courier New"/>
        </w:rPr>
        <w:t>"</w:t>
      </w:r>
      <w:r w:rsidRPr="00A216C6"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 xml:space="preserve"> OUTPUT1OUTPUT2 AND NEWLINE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Test this if you are not sure.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 xml:space="preserve"> OUPTUT3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 xml:space="preserve">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Another.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>OUTPUT3OUTPUT4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();</w:t>
      </w:r>
      <w:r w:rsidR="00AB4B14">
        <w:rPr>
          <w:rFonts w:ascii="Courier New" w:hAnsi="Courier New" w:cs="Courier New"/>
        </w:rPr>
        <w:t>NEWLINE</w:t>
      </w:r>
      <w:r>
        <w:rPr>
          <w:rFonts w:ascii="Courier New" w:hAnsi="Courier New" w:cs="Courier New"/>
        </w:rPr>
        <w:br/>
      </w:r>
      <w:r w:rsidRPr="00A216C6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All done.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>OUTPUT5 NEWLINE</w:t>
      </w:r>
    </w:p>
    <w:p w14:paraId="2BA24223" w14:textId="4BEB80E3" w:rsidR="00AB4B14" w:rsidRDefault="00AB4B14" w:rsidP="008D63D8">
      <w:pPr>
        <w:spacing w:before="80" w:after="8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we go!12345</w:t>
      </w:r>
    </w:p>
    <w:p w14:paraId="67D84C1F" w14:textId="049282E8" w:rsidR="00AB4B14" w:rsidRDefault="00AB4B14" w:rsidP="008D63D8">
      <w:pPr>
        <w:spacing w:before="80" w:after="8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this if you are not sure.Another.</w:t>
      </w:r>
    </w:p>
    <w:p w14:paraId="57F233BF" w14:textId="46E11BB1" w:rsidR="00AB4B14" w:rsidRPr="00DD5A6D" w:rsidRDefault="00AB4B14" w:rsidP="008D63D8">
      <w:pPr>
        <w:spacing w:before="80" w:after="80"/>
        <w:ind w:left="360"/>
        <w:rPr>
          <w:sz w:val="24"/>
        </w:rPr>
      </w:pPr>
      <w:r>
        <w:rPr>
          <w:rFonts w:ascii="Courier New" w:hAnsi="Courier New" w:cs="Courier New"/>
        </w:rPr>
        <w:t>All done.</w:t>
      </w:r>
    </w:p>
    <w:p w14:paraId="63EA6435" w14:textId="77777777" w:rsidR="00306A74" w:rsidRPr="00306A74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t>What is wrong with the following program statement? How can it be fixed?</w:t>
      </w:r>
    </w:p>
    <w:p w14:paraId="32133A71" w14:textId="1782A06B" w:rsidR="00287CFE" w:rsidRDefault="001C4A7F" w:rsidP="008D63D8">
      <w:pPr>
        <w:spacing w:before="80" w:after="80"/>
        <w:ind w:left="360"/>
        <w:rPr>
          <w:sz w:val="24"/>
        </w:rPr>
      </w:pPr>
      <w:r w:rsidRPr="00A216C6">
        <w:rPr>
          <w:rFonts w:ascii="Courier New" w:hAnsi="Courier New" w:cs="Courier New"/>
        </w:rPr>
        <w:t>System.out.println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To be or not to be, that is the</w:t>
      </w:r>
      <w:r>
        <w:rPr>
          <w:rFonts w:ascii="Courier New" w:hAnsi="Courier New" w:cs="Courier New"/>
        </w:rPr>
        <w:br/>
        <w:t>question.</w:t>
      </w:r>
      <w:r w:rsidRPr="00723670">
        <w:rPr>
          <w:rFonts w:ascii="Courier New" w:hAnsi="Courier New" w:cs="Courier New"/>
        </w:rPr>
        <w:t>"</w:t>
      </w:r>
      <w:r w:rsidRPr="00A216C6"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 xml:space="preserve"> IDONT SEE IT OTHER THAN THE LINE BREAK</w:t>
      </w:r>
    </w:p>
    <w:p w14:paraId="2A19A8D0" w14:textId="77777777" w:rsidR="00306A74" w:rsidRPr="00306A74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t>What output is produced by the following program statement? Explain.</w:t>
      </w:r>
    </w:p>
    <w:p w14:paraId="356DF114" w14:textId="04CCD8DD" w:rsidR="00DD5A6D" w:rsidRPr="00287CFE" w:rsidRDefault="001C4A7F" w:rsidP="008D63D8">
      <w:pPr>
        <w:spacing w:before="80" w:after="80"/>
        <w:ind w:left="360"/>
        <w:rPr>
          <w:sz w:val="24"/>
        </w:rPr>
      </w:pPr>
      <w:r w:rsidRPr="00A216C6">
        <w:rPr>
          <w:rFonts w:ascii="Courier New" w:hAnsi="Courier New" w:cs="Courier New"/>
        </w:rPr>
        <w:t>System.out.println (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50 plus 25 is </w:t>
      </w:r>
      <w:r w:rsidRPr="007236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+ 50 + 25</w:t>
      </w:r>
      <w:r w:rsidRPr="00A216C6">
        <w:rPr>
          <w:rFonts w:ascii="Courier New" w:hAnsi="Courier New" w:cs="Courier New"/>
        </w:rPr>
        <w:t>);</w:t>
      </w:r>
      <w:r w:rsidR="00AB4B14">
        <w:rPr>
          <w:rFonts w:ascii="Courier New" w:hAnsi="Courier New" w:cs="Courier New"/>
        </w:rPr>
        <w:t xml:space="preserve"> “50 plus 25 is 5025”</w:t>
      </w:r>
    </w:p>
    <w:p w14:paraId="55C66AF9" w14:textId="77777777" w:rsidR="00287CFE" w:rsidRPr="00287CFE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t xml:space="preserve">What value is contained in the integer variable </w:t>
      </w:r>
      <w:r w:rsidRPr="00696071">
        <w:rPr>
          <w:rFonts w:ascii="Courier New" w:hAnsi="Courier New" w:cs="Courier New"/>
        </w:rPr>
        <w:t>size</w:t>
      </w:r>
      <w:r>
        <w:t xml:space="preserve"> after the following statements are executed?</w:t>
      </w:r>
    </w:p>
    <w:p w14:paraId="3802C313" w14:textId="171D7E27" w:rsidR="00454D56" w:rsidRPr="00454D56" w:rsidRDefault="001C4A7F" w:rsidP="008D63D8">
      <w:pPr>
        <w:spacing w:before="80" w:after="80"/>
        <w:ind w:left="360"/>
        <w:rPr>
          <w:sz w:val="24"/>
        </w:rPr>
      </w:pPr>
      <w:r w:rsidRPr="00A216C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ize = 18;</w:t>
      </w:r>
      <w:r w:rsidR="00AB4B14">
        <w:rPr>
          <w:rFonts w:ascii="Courier New" w:hAnsi="Courier New" w:cs="Courier New"/>
        </w:rPr>
        <w:t xml:space="preserve"> 18</w:t>
      </w:r>
      <w:r>
        <w:rPr>
          <w:rFonts w:ascii="Courier New" w:hAnsi="Courier New" w:cs="Courier New"/>
        </w:rPr>
        <w:br/>
        <w:t>size = size + 12;</w:t>
      </w:r>
      <w:r w:rsidR="00AB4B14">
        <w:rPr>
          <w:rFonts w:ascii="Courier New" w:hAnsi="Courier New" w:cs="Courier New"/>
        </w:rPr>
        <w:t xml:space="preserve"> 30</w:t>
      </w:r>
      <w:r>
        <w:rPr>
          <w:rFonts w:ascii="Courier New" w:hAnsi="Courier New" w:cs="Courier New"/>
        </w:rPr>
        <w:br/>
        <w:t>size = size * 2;</w:t>
      </w:r>
      <w:r w:rsidR="00AB4B14">
        <w:rPr>
          <w:rFonts w:ascii="Courier New" w:hAnsi="Courier New" w:cs="Courier New"/>
        </w:rPr>
        <w:t xml:space="preserve"> 60 (assume continuation of code)</w:t>
      </w:r>
      <w:r>
        <w:rPr>
          <w:rFonts w:ascii="Courier New" w:hAnsi="Courier New" w:cs="Courier New"/>
        </w:rPr>
        <w:br/>
        <w:t>size = size / 4;</w:t>
      </w:r>
      <w:r w:rsidR="00AB4B14">
        <w:rPr>
          <w:rFonts w:ascii="Courier New" w:hAnsi="Courier New" w:cs="Courier New"/>
        </w:rPr>
        <w:t xml:space="preserve"> 15</w:t>
      </w:r>
    </w:p>
    <w:p w14:paraId="4573AF4F" w14:textId="77777777" w:rsidR="00287CFE" w:rsidRPr="00287CFE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t xml:space="preserve">What value is contained in the floating point variable </w:t>
      </w:r>
      <w:r w:rsidRPr="00696071">
        <w:rPr>
          <w:rFonts w:ascii="Courier New" w:hAnsi="Courier New" w:cs="Courier New"/>
        </w:rPr>
        <w:t>depth</w:t>
      </w:r>
      <w:r>
        <w:t xml:space="preserve"> after the following statements are executed?</w:t>
      </w:r>
    </w:p>
    <w:p w14:paraId="021936BB" w14:textId="7CC50126" w:rsidR="00DD5A6D" w:rsidRPr="00455284" w:rsidRDefault="001C4A7F" w:rsidP="008D63D8">
      <w:pPr>
        <w:spacing w:before="80" w:after="8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depth = 2.4;</w:t>
      </w:r>
      <w:r>
        <w:rPr>
          <w:rFonts w:ascii="Courier New" w:hAnsi="Courier New" w:cs="Courier New"/>
        </w:rPr>
        <w:br/>
        <w:t>depth = 20 - depth * 4;</w:t>
      </w:r>
      <w:r w:rsidR="00AB4B14">
        <w:rPr>
          <w:rFonts w:ascii="Courier New" w:hAnsi="Courier New" w:cs="Courier New"/>
        </w:rPr>
        <w:t xml:space="preserve">   10.4</w:t>
      </w:r>
      <w:r>
        <w:rPr>
          <w:rFonts w:ascii="Courier New" w:hAnsi="Courier New" w:cs="Courier New"/>
        </w:rPr>
        <w:br/>
        <w:t>depth = depth / 5;</w:t>
      </w:r>
      <w:r w:rsidR="00AB4B14">
        <w:rPr>
          <w:rFonts w:ascii="Courier New" w:hAnsi="Courier New" w:cs="Courier New"/>
        </w:rPr>
        <w:t xml:space="preserve"> </w:t>
      </w:r>
      <w:r w:rsidR="00A12A02">
        <w:rPr>
          <w:rFonts w:ascii="Courier New" w:hAnsi="Courier New" w:cs="Courier New"/>
        </w:rPr>
        <w:t>2.08</w:t>
      </w:r>
    </w:p>
    <w:p w14:paraId="5D9B2C27" w14:textId="77777777" w:rsidR="008D63D8" w:rsidRDefault="008D63D8">
      <w:pPr>
        <w:spacing w:before="0" w:after="0"/>
      </w:pPr>
      <w:r>
        <w:lastRenderedPageBreak/>
        <w:br w:type="page"/>
      </w:r>
    </w:p>
    <w:p w14:paraId="1C554CEC" w14:textId="10F9E38C" w:rsidR="00287CFE" w:rsidRPr="00287CFE" w:rsidRDefault="001C4A7F" w:rsidP="008D63D8">
      <w:pPr>
        <w:numPr>
          <w:ilvl w:val="0"/>
          <w:numId w:val="1"/>
        </w:numPr>
        <w:spacing w:before="80" w:after="80"/>
        <w:rPr>
          <w:sz w:val="24"/>
        </w:rPr>
      </w:pPr>
      <w:r>
        <w:lastRenderedPageBreak/>
        <w:t xml:space="preserve">What value is contained in the integer variable </w:t>
      </w:r>
      <w:r w:rsidRPr="00696071">
        <w:rPr>
          <w:rFonts w:ascii="Courier New" w:hAnsi="Courier New" w:cs="Courier New"/>
        </w:rPr>
        <w:t>length</w:t>
      </w:r>
      <w:r>
        <w:t xml:space="preserve"> after the following statements are executed?</w:t>
      </w:r>
    </w:p>
    <w:p w14:paraId="0F74BAED" w14:textId="1E003832" w:rsidR="00DD5A6D" w:rsidRPr="00DD5A6D" w:rsidRDefault="001C4A7F" w:rsidP="008D63D8">
      <w:pPr>
        <w:spacing w:before="80" w:after="80"/>
        <w:ind w:left="360"/>
        <w:rPr>
          <w:sz w:val="24"/>
        </w:rPr>
      </w:pPr>
      <w:r>
        <w:rPr>
          <w:rFonts w:ascii="Courier New" w:hAnsi="Courier New" w:cs="Courier New"/>
        </w:rPr>
        <w:t>length = 5;</w:t>
      </w:r>
      <w:r>
        <w:rPr>
          <w:rFonts w:ascii="Courier New" w:hAnsi="Courier New" w:cs="Courier New"/>
        </w:rPr>
        <w:br/>
        <w:t>length *= 2;</w:t>
      </w:r>
      <w:r w:rsidR="00AB4B14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br/>
        <w:t>length *= length;</w:t>
      </w:r>
      <w:r w:rsidR="00AB4B14">
        <w:rPr>
          <w:rFonts w:ascii="Courier New" w:hAnsi="Courier New" w:cs="Courier New"/>
        </w:rPr>
        <w:t>100</w:t>
      </w:r>
      <w:r>
        <w:rPr>
          <w:rFonts w:ascii="Courier New" w:hAnsi="Courier New" w:cs="Courier New"/>
        </w:rPr>
        <w:br/>
        <w:t>length /= 100;</w:t>
      </w:r>
      <w:r w:rsidR="00AB4B14">
        <w:rPr>
          <w:rFonts w:ascii="Courier New" w:hAnsi="Courier New" w:cs="Courier New"/>
        </w:rPr>
        <w:t>1</w:t>
      </w:r>
    </w:p>
    <w:p w14:paraId="0C33E1A1" w14:textId="77777777" w:rsidR="001C4A7F" w:rsidRPr="00AB4B14" w:rsidRDefault="001C4A7F" w:rsidP="008D63D8">
      <w:pPr>
        <w:numPr>
          <w:ilvl w:val="0"/>
          <w:numId w:val="1"/>
        </w:numPr>
        <w:spacing w:before="80" w:after="80"/>
        <w:rPr>
          <w:rFonts w:ascii="Courier New" w:hAnsi="Courier New" w:cs="Courier New"/>
        </w:rPr>
      </w:pPr>
      <w:r>
        <w:t xml:space="preserve">Write four different program statements that increment the value of an integer variable </w:t>
      </w:r>
      <w:r w:rsidR="00BB6B71" w:rsidRPr="00822750">
        <w:rPr>
          <w:rFonts w:ascii="Courier New" w:hAnsi="Courier New" w:cs="Courier New"/>
        </w:rPr>
        <w:t>total</w:t>
      </w:r>
      <w:r w:rsidR="00BB6B71" w:rsidDel="00BB6B71">
        <w:t xml:space="preserve"> </w:t>
      </w:r>
      <w:r>
        <w:t>.</w:t>
      </w:r>
    </w:p>
    <w:p w14:paraId="70B54534" w14:textId="575F3C6E" w:rsidR="00AB4B14" w:rsidRDefault="00AB4B14" w:rsidP="00AB4B14">
      <w:pPr>
        <w:spacing w:before="80" w:after="80"/>
      </w:pPr>
      <w:r>
        <w:t>total += 1</w:t>
      </w:r>
    </w:p>
    <w:p w14:paraId="2FDCC8A5" w14:textId="4B7B459E" w:rsidR="00AB4B14" w:rsidRDefault="00AB4B14" w:rsidP="00AB4B14">
      <w:pPr>
        <w:spacing w:before="80"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= total + 1</w:t>
      </w:r>
    </w:p>
    <w:p w14:paraId="25F3B8C1" w14:textId="6304EF9A" w:rsidR="00AB4B14" w:rsidRDefault="00A12A02" w:rsidP="00AB4B14">
      <w:pPr>
        <w:spacing w:before="80"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total++</w:t>
      </w:r>
    </w:p>
    <w:p w14:paraId="01EF22BA" w14:textId="77777777" w:rsidR="00A12A02" w:rsidRDefault="00A12A02" w:rsidP="00AB4B14">
      <w:pPr>
        <w:spacing w:before="80" w:after="80"/>
        <w:rPr>
          <w:rFonts w:ascii="Courier New" w:hAnsi="Courier New" w:cs="Courier New"/>
        </w:rPr>
      </w:pPr>
    </w:p>
    <w:p w14:paraId="6FB2DD6D" w14:textId="3EE24A94" w:rsidR="00A12A02" w:rsidRDefault="00A12A02" w:rsidP="00AB4B14">
      <w:pPr>
        <w:spacing w:before="80" w:after="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++total</w:t>
      </w:r>
    </w:p>
    <w:p w14:paraId="30471F32" w14:textId="77777777" w:rsidR="007343E7" w:rsidRPr="003B6D4A" w:rsidRDefault="007343E7" w:rsidP="00287CFE">
      <w:pPr>
        <w:rPr>
          <w:color w:val="4F81BD" w:themeColor="accent1"/>
        </w:rPr>
      </w:pPr>
      <w:r>
        <w:t xml:space="preserve">Review your work by </w:t>
      </w:r>
      <w:r w:rsidR="009B387A">
        <w:t>viewing</w:t>
      </w:r>
      <w:r w:rsidR="00306A74">
        <w:t xml:space="preserve"> </w:t>
      </w:r>
      <w:r>
        <w:t xml:space="preserve">the </w:t>
      </w:r>
      <w:r w:rsidR="009B387A">
        <w:t>s</w:t>
      </w:r>
      <w:r w:rsidR="00254BDC">
        <w:t xml:space="preserve">olution </w:t>
      </w:r>
      <w:r w:rsidR="009B387A">
        <w:t>s</w:t>
      </w:r>
      <w:r w:rsidR="00931A79">
        <w:t>heet.</w:t>
      </w:r>
    </w:p>
    <w:p w14:paraId="3384948F" w14:textId="77777777" w:rsidR="00467BAB" w:rsidRDefault="00467BAB" w:rsidP="00287CFE"/>
    <w:sectPr w:rsidR="00467BAB" w:rsidSect="00B63CD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00520" w14:textId="77777777" w:rsidR="008A4CFE" w:rsidRDefault="008A4CFE" w:rsidP="00A739ED">
      <w:r>
        <w:separator/>
      </w:r>
    </w:p>
  </w:endnote>
  <w:endnote w:type="continuationSeparator" w:id="0">
    <w:p w14:paraId="2D9D1A0F" w14:textId="77777777" w:rsidR="008A4CFE" w:rsidRDefault="008A4CFE" w:rsidP="00A7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372D" w14:textId="5932E7F7" w:rsidR="00B55332" w:rsidRPr="008D63D8" w:rsidRDefault="008D63D8" w:rsidP="008D63D8">
    <w:pPr>
      <w:pStyle w:val="Footer"/>
    </w:pPr>
    <w:r>
      <w:t>TRU Open Learning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B3C7A" w14:textId="002868E2" w:rsidR="00B63CD0" w:rsidRPr="008D63D8" w:rsidRDefault="008D63D8" w:rsidP="008D63D8">
    <w:pPr>
      <w:pStyle w:val="Footer"/>
    </w:pPr>
    <w:r>
      <w:t>TRU Open Learning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AF107" w14:textId="77777777" w:rsidR="008A4CFE" w:rsidRDefault="008A4CFE" w:rsidP="00A739ED">
      <w:r>
        <w:separator/>
      </w:r>
    </w:p>
  </w:footnote>
  <w:footnote w:type="continuationSeparator" w:id="0">
    <w:p w14:paraId="50D96003" w14:textId="77777777" w:rsidR="008A4CFE" w:rsidRDefault="008A4CFE" w:rsidP="00A73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C7FF" w14:textId="3D7F3850" w:rsidR="00B63CD0" w:rsidRDefault="00B63CD0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B67771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 w:rsidR="008D63D8" w:rsidRPr="008D63D8">
      <w:rPr>
        <w:noProof/>
      </w:rPr>
      <w:t>Lab 2: Chapter 2, “Data and Expressions”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DA966" w14:textId="08019AA2" w:rsidR="00A739ED" w:rsidRDefault="00A739ED" w:rsidP="00B63CD0">
    <w:pPr>
      <w:pStyle w:val="Header"/>
      <w:tabs>
        <w:tab w:val="right" w:pos="9356"/>
      </w:tabs>
    </w:pPr>
    <w:r>
      <w:t>COM</w:t>
    </w:r>
    <w:r w:rsidR="00B63CD0">
      <w:t>P 1131: Computer Programming I</w:t>
    </w:r>
    <w:r w:rsidR="00B63CD0">
      <w:ptab w:relativeTo="margin" w:alignment="right" w:leader="none"/>
    </w:r>
    <w:r w:rsidR="00B63CD0" w:rsidRPr="00B63CD0">
      <w:fldChar w:fldCharType="begin"/>
    </w:r>
    <w:r w:rsidR="00B63CD0" w:rsidRPr="00B63CD0">
      <w:instrText xml:space="preserve"> PAGE   \* MERGEFORMAT </w:instrText>
    </w:r>
    <w:r w:rsidR="00B63CD0" w:rsidRPr="00B63CD0">
      <w:fldChar w:fldCharType="separate"/>
    </w:r>
    <w:r w:rsidR="00B67771">
      <w:rPr>
        <w:noProof/>
      </w:rPr>
      <w:t>1</w:t>
    </w:r>
    <w:r w:rsidR="00B63CD0" w:rsidRPr="00B63CD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F0B52"/>
    <w:multiLevelType w:val="multilevel"/>
    <w:tmpl w:val="B99C4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48252303">
    <w:abstractNumId w:val="20"/>
  </w:num>
  <w:num w:numId="2" w16cid:durableId="211694211">
    <w:abstractNumId w:val="13"/>
  </w:num>
  <w:num w:numId="3" w16cid:durableId="777485051">
    <w:abstractNumId w:val="3"/>
  </w:num>
  <w:num w:numId="4" w16cid:durableId="1644119436">
    <w:abstractNumId w:val="6"/>
  </w:num>
  <w:num w:numId="5" w16cid:durableId="222299361">
    <w:abstractNumId w:val="27"/>
  </w:num>
  <w:num w:numId="6" w16cid:durableId="2044944218">
    <w:abstractNumId w:val="32"/>
  </w:num>
  <w:num w:numId="7" w16cid:durableId="321004742">
    <w:abstractNumId w:val="9"/>
  </w:num>
  <w:num w:numId="8" w16cid:durableId="543980393">
    <w:abstractNumId w:val="5"/>
  </w:num>
  <w:num w:numId="9" w16cid:durableId="1217013774">
    <w:abstractNumId w:val="17"/>
  </w:num>
  <w:num w:numId="10" w16cid:durableId="14580697">
    <w:abstractNumId w:val="11"/>
  </w:num>
  <w:num w:numId="11" w16cid:durableId="1301572150">
    <w:abstractNumId w:val="26"/>
  </w:num>
  <w:num w:numId="12" w16cid:durableId="373578855">
    <w:abstractNumId w:val="2"/>
  </w:num>
  <w:num w:numId="13" w16cid:durableId="1189753344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4" w16cid:durableId="2106029283">
    <w:abstractNumId w:val="29"/>
  </w:num>
  <w:num w:numId="15" w16cid:durableId="134493354">
    <w:abstractNumId w:val="7"/>
  </w:num>
  <w:num w:numId="16" w16cid:durableId="1236355989">
    <w:abstractNumId w:val="23"/>
  </w:num>
  <w:num w:numId="17" w16cid:durableId="517039588">
    <w:abstractNumId w:val="31"/>
  </w:num>
  <w:num w:numId="18" w16cid:durableId="2118670856">
    <w:abstractNumId w:val="10"/>
  </w:num>
  <w:num w:numId="19" w16cid:durableId="1371999278">
    <w:abstractNumId w:val="0"/>
  </w:num>
  <w:num w:numId="20" w16cid:durableId="247618436">
    <w:abstractNumId w:val="33"/>
  </w:num>
  <w:num w:numId="21" w16cid:durableId="524640559">
    <w:abstractNumId w:val="15"/>
  </w:num>
  <w:num w:numId="22" w16cid:durableId="1975717365">
    <w:abstractNumId w:val="17"/>
    <w:lvlOverride w:ilvl="0">
      <w:startOverride w:val="1"/>
    </w:lvlOverride>
  </w:num>
  <w:num w:numId="23" w16cid:durableId="1691839014">
    <w:abstractNumId w:val="14"/>
  </w:num>
  <w:num w:numId="24" w16cid:durableId="1371606667">
    <w:abstractNumId w:val="18"/>
  </w:num>
  <w:num w:numId="25" w16cid:durableId="2042127594">
    <w:abstractNumId w:val="21"/>
  </w:num>
  <w:num w:numId="26" w16cid:durableId="961113715">
    <w:abstractNumId w:val="16"/>
  </w:num>
  <w:num w:numId="27" w16cid:durableId="753087119">
    <w:abstractNumId w:val="12"/>
  </w:num>
  <w:num w:numId="28" w16cid:durableId="1762022820">
    <w:abstractNumId w:val="25"/>
  </w:num>
  <w:num w:numId="29" w16cid:durableId="1498231513">
    <w:abstractNumId w:val="28"/>
  </w:num>
  <w:num w:numId="30" w16cid:durableId="611398692">
    <w:abstractNumId w:val="19"/>
  </w:num>
  <w:num w:numId="31" w16cid:durableId="161239007">
    <w:abstractNumId w:val="24"/>
  </w:num>
  <w:num w:numId="32" w16cid:durableId="1500199351">
    <w:abstractNumId w:val="22"/>
  </w:num>
  <w:num w:numId="33" w16cid:durableId="1188299943">
    <w:abstractNumId w:val="4"/>
  </w:num>
  <w:num w:numId="34" w16cid:durableId="703604610">
    <w:abstractNumId w:val="8"/>
  </w:num>
  <w:num w:numId="35" w16cid:durableId="209592919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doNotTrackFormatting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6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7D92"/>
    <w:rsid w:val="00041C64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C5891"/>
    <w:rsid w:val="000D1D34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07C"/>
    <w:rsid w:val="00115B7F"/>
    <w:rsid w:val="001215B3"/>
    <w:rsid w:val="001237DB"/>
    <w:rsid w:val="00127494"/>
    <w:rsid w:val="001358C4"/>
    <w:rsid w:val="00144D3E"/>
    <w:rsid w:val="00152988"/>
    <w:rsid w:val="00152E0E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C4A7F"/>
    <w:rsid w:val="001F46D5"/>
    <w:rsid w:val="002030EF"/>
    <w:rsid w:val="00206BE8"/>
    <w:rsid w:val="002072A3"/>
    <w:rsid w:val="0020757C"/>
    <w:rsid w:val="00254BDC"/>
    <w:rsid w:val="00255FDA"/>
    <w:rsid w:val="00262018"/>
    <w:rsid w:val="00265B2C"/>
    <w:rsid w:val="00266CF4"/>
    <w:rsid w:val="00266F6A"/>
    <w:rsid w:val="00271A2C"/>
    <w:rsid w:val="00287CFE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06A74"/>
    <w:rsid w:val="00313F31"/>
    <w:rsid w:val="003209FC"/>
    <w:rsid w:val="003253A9"/>
    <w:rsid w:val="0034434B"/>
    <w:rsid w:val="0034435F"/>
    <w:rsid w:val="00350709"/>
    <w:rsid w:val="00352441"/>
    <w:rsid w:val="00364CDD"/>
    <w:rsid w:val="00365FFC"/>
    <w:rsid w:val="00370AEE"/>
    <w:rsid w:val="00391774"/>
    <w:rsid w:val="003A78D2"/>
    <w:rsid w:val="003B1DC2"/>
    <w:rsid w:val="003B37D0"/>
    <w:rsid w:val="003B69B1"/>
    <w:rsid w:val="003B6D4A"/>
    <w:rsid w:val="003C046C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12D67"/>
    <w:rsid w:val="00414BD4"/>
    <w:rsid w:val="00424454"/>
    <w:rsid w:val="0042592C"/>
    <w:rsid w:val="00435337"/>
    <w:rsid w:val="00437A87"/>
    <w:rsid w:val="00440B65"/>
    <w:rsid w:val="00441689"/>
    <w:rsid w:val="004432C9"/>
    <w:rsid w:val="004467D3"/>
    <w:rsid w:val="00452DBB"/>
    <w:rsid w:val="00454D56"/>
    <w:rsid w:val="00455284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45A6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138A3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A1C19"/>
    <w:rsid w:val="005A1FD3"/>
    <w:rsid w:val="005C69DE"/>
    <w:rsid w:val="005D0432"/>
    <w:rsid w:val="005D2FEB"/>
    <w:rsid w:val="005E137C"/>
    <w:rsid w:val="005E5432"/>
    <w:rsid w:val="0060376D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E24"/>
    <w:rsid w:val="00660A0A"/>
    <w:rsid w:val="0067571B"/>
    <w:rsid w:val="006764E2"/>
    <w:rsid w:val="00682261"/>
    <w:rsid w:val="00685A6C"/>
    <w:rsid w:val="00686DF9"/>
    <w:rsid w:val="00692C61"/>
    <w:rsid w:val="00694B1E"/>
    <w:rsid w:val="00695F28"/>
    <w:rsid w:val="00696071"/>
    <w:rsid w:val="006A735B"/>
    <w:rsid w:val="006A7F53"/>
    <w:rsid w:val="006A7FBB"/>
    <w:rsid w:val="006B0F28"/>
    <w:rsid w:val="006B1BA2"/>
    <w:rsid w:val="006B2906"/>
    <w:rsid w:val="006B2D5E"/>
    <w:rsid w:val="006C1F53"/>
    <w:rsid w:val="006C2D4D"/>
    <w:rsid w:val="006C5DBE"/>
    <w:rsid w:val="006D3D7A"/>
    <w:rsid w:val="006E44B1"/>
    <w:rsid w:val="006E56E0"/>
    <w:rsid w:val="006E5736"/>
    <w:rsid w:val="006E7A8F"/>
    <w:rsid w:val="006F69A2"/>
    <w:rsid w:val="00702956"/>
    <w:rsid w:val="0070493E"/>
    <w:rsid w:val="00711859"/>
    <w:rsid w:val="00714825"/>
    <w:rsid w:val="00716B9A"/>
    <w:rsid w:val="00723670"/>
    <w:rsid w:val="007304E2"/>
    <w:rsid w:val="007343E7"/>
    <w:rsid w:val="007351B9"/>
    <w:rsid w:val="007508F5"/>
    <w:rsid w:val="00770FE7"/>
    <w:rsid w:val="00785805"/>
    <w:rsid w:val="007933D5"/>
    <w:rsid w:val="007934EC"/>
    <w:rsid w:val="0079363B"/>
    <w:rsid w:val="007939E9"/>
    <w:rsid w:val="00794152"/>
    <w:rsid w:val="007B0261"/>
    <w:rsid w:val="007B1BEB"/>
    <w:rsid w:val="007C16CE"/>
    <w:rsid w:val="007C325B"/>
    <w:rsid w:val="007D2133"/>
    <w:rsid w:val="007D2F8A"/>
    <w:rsid w:val="007E4BA2"/>
    <w:rsid w:val="007E5375"/>
    <w:rsid w:val="007F0DD1"/>
    <w:rsid w:val="007F1D61"/>
    <w:rsid w:val="007F3F88"/>
    <w:rsid w:val="00800EC8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34C85"/>
    <w:rsid w:val="00841EC8"/>
    <w:rsid w:val="0085382D"/>
    <w:rsid w:val="00860E4E"/>
    <w:rsid w:val="00872629"/>
    <w:rsid w:val="00872B72"/>
    <w:rsid w:val="0087410F"/>
    <w:rsid w:val="00881314"/>
    <w:rsid w:val="00885FE8"/>
    <w:rsid w:val="008879BE"/>
    <w:rsid w:val="00890D95"/>
    <w:rsid w:val="00891AF7"/>
    <w:rsid w:val="00892E41"/>
    <w:rsid w:val="0089419C"/>
    <w:rsid w:val="00896E86"/>
    <w:rsid w:val="008A17E5"/>
    <w:rsid w:val="008A4CFE"/>
    <w:rsid w:val="008A5F54"/>
    <w:rsid w:val="008A644E"/>
    <w:rsid w:val="008B3888"/>
    <w:rsid w:val="008B3FDF"/>
    <w:rsid w:val="008B7F73"/>
    <w:rsid w:val="008C0408"/>
    <w:rsid w:val="008C1448"/>
    <w:rsid w:val="008C4499"/>
    <w:rsid w:val="008C5E86"/>
    <w:rsid w:val="008D076C"/>
    <w:rsid w:val="008D63D8"/>
    <w:rsid w:val="008D69E7"/>
    <w:rsid w:val="008D76D4"/>
    <w:rsid w:val="008E11BC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1634"/>
    <w:rsid w:val="00931A79"/>
    <w:rsid w:val="00935399"/>
    <w:rsid w:val="0094185B"/>
    <w:rsid w:val="0095012A"/>
    <w:rsid w:val="009511C3"/>
    <w:rsid w:val="009519D6"/>
    <w:rsid w:val="009557F8"/>
    <w:rsid w:val="0096465C"/>
    <w:rsid w:val="00971073"/>
    <w:rsid w:val="009745A4"/>
    <w:rsid w:val="009755BF"/>
    <w:rsid w:val="00976DC0"/>
    <w:rsid w:val="00976EE8"/>
    <w:rsid w:val="0098261F"/>
    <w:rsid w:val="009861CC"/>
    <w:rsid w:val="009A1235"/>
    <w:rsid w:val="009A541D"/>
    <w:rsid w:val="009A7770"/>
    <w:rsid w:val="009B387A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2A02"/>
    <w:rsid w:val="00A13197"/>
    <w:rsid w:val="00A203A4"/>
    <w:rsid w:val="00A2080B"/>
    <w:rsid w:val="00A216C6"/>
    <w:rsid w:val="00A21E3E"/>
    <w:rsid w:val="00A272F8"/>
    <w:rsid w:val="00A3473B"/>
    <w:rsid w:val="00A37B93"/>
    <w:rsid w:val="00A45CD8"/>
    <w:rsid w:val="00A552AF"/>
    <w:rsid w:val="00A62EA6"/>
    <w:rsid w:val="00A71E4F"/>
    <w:rsid w:val="00A739ED"/>
    <w:rsid w:val="00A747EF"/>
    <w:rsid w:val="00A75BEE"/>
    <w:rsid w:val="00A77CFA"/>
    <w:rsid w:val="00A94C51"/>
    <w:rsid w:val="00AA35BA"/>
    <w:rsid w:val="00AA69D2"/>
    <w:rsid w:val="00AB1A70"/>
    <w:rsid w:val="00AB4B14"/>
    <w:rsid w:val="00AB7EB6"/>
    <w:rsid w:val="00AC1A33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00BC6"/>
    <w:rsid w:val="00B16894"/>
    <w:rsid w:val="00B22077"/>
    <w:rsid w:val="00B416C3"/>
    <w:rsid w:val="00B429FD"/>
    <w:rsid w:val="00B4364E"/>
    <w:rsid w:val="00B46AE7"/>
    <w:rsid w:val="00B51910"/>
    <w:rsid w:val="00B54612"/>
    <w:rsid w:val="00B55332"/>
    <w:rsid w:val="00B6124B"/>
    <w:rsid w:val="00B63CD0"/>
    <w:rsid w:val="00B674DE"/>
    <w:rsid w:val="00B67771"/>
    <w:rsid w:val="00B7059C"/>
    <w:rsid w:val="00B73185"/>
    <w:rsid w:val="00B77AB2"/>
    <w:rsid w:val="00B8095A"/>
    <w:rsid w:val="00B828EB"/>
    <w:rsid w:val="00B85074"/>
    <w:rsid w:val="00B91057"/>
    <w:rsid w:val="00BB1902"/>
    <w:rsid w:val="00BB34A0"/>
    <w:rsid w:val="00BB4980"/>
    <w:rsid w:val="00BB6B71"/>
    <w:rsid w:val="00BC1D07"/>
    <w:rsid w:val="00BC7EAB"/>
    <w:rsid w:val="00BD0853"/>
    <w:rsid w:val="00BD54A5"/>
    <w:rsid w:val="00BE4052"/>
    <w:rsid w:val="00C0208B"/>
    <w:rsid w:val="00C12CF1"/>
    <w:rsid w:val="00C15616"/>
    <w:rsid w:val="00C174B8"/>
    <w:rsid w:val="00C17A5F"/>
    <w:rsid w:val="00C20D1C"/>
    <w:rsid w:val="00C27E3D"/>
    <w:rsid w:val="00C32A53"/>
    <w:rsid w:val="00C34959"/>
    <w:rsid w:val="00C404D1"/>
    <w:rsid w:val="00C429EB"/>
    <w:rsid w:val="00C54708"/>
    <w:rsid w:val="00C54FCE"/>
    <w:rsid w:val="00C55D76"/>
    <w:rsid w:val="00C569A4"/>
    <w:rsid w:val="00C60A7A"/>
    <w:rsid w:val="00C63868"/>
    <w:rsid w:val="00C652D6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CE6640"/>
    <w:rsid w:val="00D05BAD"/>
    <w:rsid w:val="00D07130"/>
    <w:rsid w:val="00D10D47"/>
    <w:rsid w:val="00D13C1F"/>
    <w:rsid w:val="00D15450"/>
    <w:rsid w:val="00D17C41"/>
    <w:rsid w:val="00D249DE"/>
    <w:rsid w:val="00D26261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C1DF4"/>
    <w:rsid w:val="00DC6353"/>
    <w:rsid w:val="00DD5A6D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7321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A75CC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0589E"/>
    <w:rsid w:val="00F10EF8"/>
    <w:rsid w:val="00F12E13"/>
    <w:rsid w:val="00F17063"/>
    <w:rsid w:val="00F210C8"/>
    <w:rsid w:val="00F50957"/>
    <w:rsid w:val="00F554A7"/>
    <w:rsid w:val="00F55D89"/>
    <w:rsid w:val="00F61D05"/>
    <w:rsid w:val="00F67829"/>
    <w:rsid w:val="00F70FC6"/>
    <w:rsid w:val="00F7635E"/>
    <w:rsid w:val="00F76CD5"/>
    <w:rsid w:val="00F81458"/>
    <w:rsid w:val="00F822AA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51EC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CD407"/>
  <w15:docId w15:val="{C09FBBED-8665-42FC-A63E-903C69A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3E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E3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3E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3E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1E3E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21E3E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A21E3E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A21E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21E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1E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3E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21E3E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21E3E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A21E3E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A21E3E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A21E3E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A21E3E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A21E3E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A21E3E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A21E3E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872B7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872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B7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2B7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A21E3E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A21E3E"/>
    <w:rPr>
      <w:rFonts w:ascii="Palatino Linotype" w:hAnsi="Palatino Linotype"/>
      <w:color w:val="000000" w:themeColor="text1"/>
      <w:sz w:val="23"/>
      <w:u w:val="non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E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E3E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A21E3E"/>
    <w:pPr>
      <w:numPr>
        <w:numId w:val="8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21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E3E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E3E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E"/>
    <w:rPr>
      <w:rFonts w:ascii="Verdana" w:eastAsiaTheme="minorEastAsia" w:hAnsi="Verdana" w:cstheme="minorBidi"/>
      <w:b/>
      <w:bCs/>
      <w:lang w:val="en-CA"/>
    </w:rPr>
  </w:style>
  <w:style w:type="paragraph" w:styleId="Header">
    <w:name w:val="header"/>
    <w:basedOn w:val="Normal"/>
    <w:link w:val="HeaderChar"/>
    <w:uiPriority w:val="99"/>
    <w:unhideWhenUsed/>
    <w:rsid w:val="00A21E3E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A21E3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A21E3E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21E3E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character" w:styleId="Emphasis">
    <w:name w:val="Emphasis"/>
    <w:basedOn w:val="DefaultParagraphFont"/>
    <w:uiPriority w:val="20"/>
    <w:qFormat/>
    <w:rsid w:val="00872B72"/>
    <w:rPr>
      <w:i/>
      <w:iCs/>
    </w:rPr>
  </w:style>
  <w:style w:type="paragraph" w:styleId="NoSpacing">
    <w:name w:val="No Spacing"/>
    <w:uiPriority w:val="1"/>
    <w:qFormat/>
    <w:rsid w:val="00A21E3E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72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2B72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B72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B72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872B7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72B7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2B7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2B7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2B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1E3E"/>
    <w:pPr>
      <w:outlineLvl w:val="9"/>
    </w:pPr>
  </w:style>
  <w:style w:type="table" w:styleId="TableGrid">
    <w:name w:val="Table Grid"/>
    <w:basedOn w:val="TableNormal"/>
    <w:uiPriority w:val="59"/>
    <w:rsid w:val="00A21E3E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A21E3E"/>
    <w:pPr>
      <w:numPr>
        <w:ilvl w:val="1"/>
        <w:numId w:val="22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A21E3E"/>
    <w:pPr>
      <w:numPr>
        <w:numId w:val="22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A21E3E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A21E3E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A21E3E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21E3E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21E3E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A21E3E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A21E3E"/>
    <w:pPr>
      <w:numPr>
        <w:numId w:val="0"/>
      </w:numPr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A21E3E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A21E3E"/>
    <w:pPr>
      <w:spacing w:before="0" w:after="0"/>
    </w:pPr>
  </w:style>
  <w:style w:type="paragraph" w:styleId="Revision">
    <w:name w:val="Revision"/>
    <w:hidden/>
    <w:uiPriority w:val="99"/>
    <w:semiHidden/>
    <w:rsid w:val="00B429FD"/>
    <w:rPr>
      <w:rFonts w:ascii="Palatino Linotype" w:eastAsiaTheme="minorEastAsia" w:hAnsi="Palatino Linotype" w:cstheme="minorBidi"/>
      <w:sz w:val="23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rabus.tru.ca/comp1131/module2_lab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ndhoff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10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Kyle Matheson</cp:lastModifiedBy>
  <cp:revision>3</cp:revision>
  <dcterms:created xsi:type="dcterms:W3CDTF">2025-02-16T01:31:00Z</dcterms:created>
  <dcterms:modified xsi:type="dcterms:W3CDTF">2025-02-16T01:41:00Z</dcterms:modified>
</cp:coreProperties>
</file>