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9D91" w14:textId="77777777" w:rsidR="00054966" w:rsidRDefault="006764E2" w:rsidP="00054966">
      <w:pPr>
        <w:pStyle w:val="Heading1"/>
      </w:pPr>
      <w:r>
        <w:t xml:space="preserve">Lab </w:t>
      </w:r>
      <w:r w:rsidR="0067571B">
        <w:t>1</w:t>
      </w:r>
      <w:r w:rsidR="00F12E13">
        <w:t xml:space="preserve">: </w:t>
      </w:r>
      <w:r w:rsidR="0067571B">
        <w:t>Chapter 1</w:t>
      </w:r>
      <w:r w:rsidR="00BB3E87">
        <w:t>,</w:t>
      </w:r>
      <w:r w:rsidR="00C95A09">
        <w:t xml:space="preserve"> “In</w:t>
      </w:r>
      <w:r w:rsidR="0067571B">
        <w:t>troduction</w:t>
      </w:r>
      <w:r w:rsidR="00C95A09">
        <w:t>”</w:t>
      </w:r>
    </w:p>
    <w:p w14:paraId="2C2B69D1" w14:textId="4171949D" w:rsidR="00AD0C51" w:rsidRDefault="00467BAB" w:rsidP="00E27DAE">
      <w:r>
        <w:t xml:space="preserve">The following </w:t>
      </w:r>
      <w:r w:rsidR="00C95A09">
        <w:t>exercises are intended to help you apply and practi</w:t>
      </w:r>
      <w:r w:rsidR="00BB3E87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 </w:t>
      </w:r>
      <w:r w:rsidR="008870B8">
        <w:t xml:space="preserve">The questions </w:t>
      </w:r>
      <w:r w:rsidR="00F4255C">
        <w:t xml:space="preserve"> are adapted </w:t>
      </w:r>
      <w:r w:rsidR="008870B8">
        <w:t xml:space="preserve">are from </w:t>
      </w:r>
      <w:r w:rsidR="00F4255C">
        <w:t xml:space="preserve">material at </w:t>
      </w:r>
      <w:r w:rsidR="00AD0C51">
        <w:t>the end of the chapter</w:t>
      </w:r>
      <w:r w:rsidR="00AD0C51" w:rsidRPr="00F718D0">
        <w:t xml:space="preserve"> </w:t>
      </w:r>
      <w:r w:rsidR="00AD0C51">
        <w:t>in your text</w:t>
      </w:r>
      <w:r w:rsidR="00F4255C">
        <w:t>book</w:t>
      </w:r>
      <w:r w:rsidR="00AD0C51">
        <w:t xml:space="preserve"> under the “</w:t>
      </w:r>
      <w:r w:rsidR="002C1914">
        <w:t>Exercises</w:t>
      </w:r>
      <w:r w:rsidR="00AD0C51">
        <w:t xml:space="preserve">” </w:t>
      </w:r>
      <w:r w:rsidR="00BB3E87">
        <w:t xml:space="preserve">and “Programming Projects” </w:t>
      </w:r>
      <w:r w:rsidR="00AD0C51">
        <w:t>heading</w:t>
      </w:r>
      <w:r w:rsidR="00BB3E87">
        <w:t>s</w:t>
      </w:r>
      <w:r w:rsidR="00AD0C51">
        <w:t>.</w:t>
      </w:r>
    </w:p>
    <w:p w14:paraId="18873BDD" w14:textId="16ABD218" w:rsidR="00E27DAE" w:rsidRDefault="00F718D0" w:rsidP="00E27DAE">
      <w:pPr>
        <w:spacing w:before="80" w:after="80"/>
      </w:pPr>
      <w:r>
        <w:t>If you haven’t already done so, f</w:t>
      </w:r>
      <w:r w:rsidR="0067571B">
        <w:t xml:space="preserve">ollow the instructions in the document “Setting up </w:t>
      </w:r>
      <w:r w:rsidR="009467D5">
        <w:t>Y</w:t>
      </w:r>
      <w:r w:rsidR="0067571B">
        <w:t xml:space="preserve">our Java </w:t>
      </w:r>
      <w:r w:rsidR="009467D5">
        <w:t>E</w:t>
      </w:r>
      <w:r w:rsidR="0067571B">
        <w:t>nvironment</w:t>
      </w:r>
      <w:r w:rsidR="009467D5">
        <w:t>—</w:t>
      </w:r>
      <w:r w:rsidR="002C1914">
        <w:t>Windows</w:t>
      </w:r>
      <w:r w:rsidR="0067571B">
        <w:t xml:space="preserve">” </w:t>
      </w:r>
      <w:r w:rsidR="002C1914">
        <w:t>or</w:t>
      </w:r>
      <w:r w:rsidR="009467D5">
        <w:t xml:space="preserve"> </w:t>
      </w:r>
      <w:r w:rsidR="002C1914">
        <w:t xml:space="preserve">“Setting up </w:t>
      </w:r>
      <w:r w:rsidR="009467D5">
        <w:t>Y</w:t>
      </w:r>
      <w:r w:rsidR="002C1914">
        <w:t xml:space="preserve">our Java </w:t>
      </w:r>
      <w:r w:rsidR="009467D5">
        <w:t>E</w:t>
      </w:r>
      <w:r w:rsidR="002C1914">
        <w:t>nvironment</w:t>
      </w:r>
      <w:r w:rsidR="009467D5">
        <w:t>—</w:t>
      </w:r>
      <w:r w:rsidR="002C1914">
        <w:t xml:space="preserve">Apple Mac” to install </w:t>
      </w:r>
      <w:r w:rsidR="00314DAE">
        <w:t xml:space="preserve">your </w:t>
      </w:r>
      <w:r w:rsidR="002C1914">
        <w:t xml:space="preserve">Java </w:t>
      </w:r>
      <w:r w:rsidR="00314DAE">
        <w:t>development environm</w:t>
      </w:r>
      <w:r w:rsidR="001E1219">
        <w:t>e</w:t>
      </w:r>
      <w:r w:rsidR="00314DAE">
        <w:t>nt.</w:t>
      </w:r>
      <w:r w:rsidR="0067571B">
        <w:t xml:space="preserve"> Create and run the HelloWorld application to test that your system is correctly set up.</w:t>
      </w:r>
    </w:p>
    <w:p w14:paraId="66324344" w14:textId="77777777" w:rsidR="00124659" w:rsidRDefault="00AD0C51" w:rsidP="00E27DAE">
      <w:pPr>
        <w:numPr>
          <w:ilvl w:val="0"/>
          <w:numId w:val="1"/>
        </w:numPr>
        <w:spacing w:before="80" w:after="80"/>
      </w:pPr>
      <w:r>
        <w:t>Which of the following are not valid Java identifiers? Why?</w:t>
      </w:r>
    </w:p>
    <w:p w14:paraId="314B86DC" w14:textId="4DAE4D2B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Factorial</w:t>
      </w:r>
      <w:r w:rsidR="00BE6960">
        <w:t xml:space="preserve"> Yes, Descriptive</w:t>
      </w:r>
    </w:p>
    <w:p w14:paraId="398162C4" w14:textId="7F658DF6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proofErr w:type="spellStart"/>
      <w:r>
        <w:t>anExtremelyLongIdenfierIfYouAskMe</w:t>
      </w:r>
      <w:proofErr w:type="spellEnd"/>
      <w:r w:rsidR="00BE6960">
        <w:t xml:space="preserve"> Yes, camelCase</w:t>
      </w:r>
    </w:p>
    <w:p w14:paraId="33B6BF90" w14:textId="7B2F7B63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2ndLevel</w:t>
      </w:r>
      <w:r w:rsidR="00BE6960">
        <w:t xml:space="preserve"> No, cannot start with a number</w:t>
      </w:r>
    </w:p>
    <w:p w14:paraId="04DFC04C" w14:textId="54866AC2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level2</w:t>
      </w:r>
      <w:r w:rsidR="00BE6960">
        <w:t xml:space="preserve"> Yes</w:t>
      </w:r>
    </w:p>
    <w:p w14:paraId="16E0D3F1" w14:textId="5FEFCE8A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MAX_SIZE</w:t>
      </w:r>
      <w:r w:rsidR="00BE6960">
        <w:t xml:space="preserve"> Yes, Constant</w:t>
      </w:r>
    </w:p>
    <w:p w14:paraId="4A2F7E18" w14:textId="383FD4A3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highest$</w:t>
      </w:r>
      <w:r w:rsidR="00BE6960">
        <w:t xml:space="preserve"> Yes $ allowed</w:t>
      </w:r>
    </w:p>
    <w:p w14:paraId="1B054BBE" w14:textId="5CE4F2E1"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proofErr w:type="spellStart"/>
      <w:r>
        <w:t>hook&amp;ladder</w:t>
      </w:r>
      <w:proofErr w:type="spellEnd"/>
      <w:r w:rsidR="00BE6960">
        <w:t xml:space="preserve"> No, &amp; not allowed</w:t>
      </w:r>
    </w:p>
    <w:p w14:paraId="2BCA6C2A" w14:textId="77777777" w:rsidR="00124659" w:rsidRDefault="00AD0C51" w:rsidP="00E27DAE">
      <w:pPr>
        <w:numPr>
          <w:ilvl w:val="0"/>
          <w:numId w:val="1"/>
        </w:numPr>
        <w:spacing w:before="80" w:after="80"/>
      </w:pPr>
      <w:r>
        <w:t>Categorize each of the following situations as a compile-time error, run-time error, or logical error.</w:t>
      </w:r>
    </w:p>
    <w:p w14:paraId="0FA4424E" w14:textId="137B7AD8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multiplying two numbers when you meant to add them</w:t>
      </w:r>
      <w:r w:rsidR="00BE6960">
        <w:t xml:space="preserve"> LOGIC</w:t>
      </w:r>
    </w:p>
    <w:p w14:paraId="2B9062E9" w14:textId="63A1F659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dividing by zero</w:t>
      </w:r>
      <w:r w:rsidR="00BE6960">
        <w:t xml:space="preserve"> RUN-TIME</w:t>
      </w:r>
    </w:p>
    <w:p w14:paraId="5D2F3D70" w14:textId="19ECFD7C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forgetting a semicolon at the end of a programming statement</w:t>
      </w:r>
      <w:r w:rsidR="00BE6960">
        <w:t xml:space="preserve"> COMPILE</w:t>
      </w:r>
    </w:p>
    <w:p w14:paraId="7854E5C0" w14:textId="65486FBE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 xml:space="preserve">spelling a word wrong in the output </w:t>
      </w:r>
      <w:r w:rsidR="00BE6960">
        <w:t>LOGIC</w:t>
      </w:r>
    </w:p>
    <w:p w14:paraId="6BFEDE73" w14:textId="7EB71734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producing inaccurate results</w:t>
      </w:r>
      <w:r w:rsidR="00BE6960">
        <w:t xml:space="preserve"> LOGIC</w:t>
      </w:r>
    </w:p>
    <w:p w14:paraId="2BA8CA9B" w14:textId="43855AE8"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typing a [ when you should have typed (</w:t>
      </w:r>
      <w:r w:rsidR="00BE6960">
        <w:t xml:space="preserve"> COMPILE</w:t>
      </w:r>
    </w:p>
    <w:p w14:paraId="102B6822" w14:textId="2BECF9C7" w:rsidR="00556A9D" w:rsidRPr="00ED3FCF" w:rsidRDefault="00F4255C" w:rsidP="00E27DAE">
      <w:pPr>
        <w:numPr>
          <w:ilvl w:val="0"/>
          <w:numId w:val="1"/>
        </w:numPr>
        <w:spacing w:before="80" w:after="80"/>
        <w:rPr>
          <w:rFonts w:ascii="Courier New" w:hAnsi="Courier New" w:cs="Courier New"/>
        </w:rPr>
      </w:pPr>
      <w:bookmarkStart w:id="0" w:name="_Hlk128141517"/>
      <w:r>
        <w:t xml:space="preserve">View the video for the Lab 1 demonstration, which covers </w:t>
      </w:r>
      <w:r w:rsidR="00ED3FCF">
        <w:t xml:space="preserve">parts of </w:t>
      </w:r>
      <w:r>
        <w:t>the next two questions</w:t>
      </w:r>
      <w:r w:rsidR="00604F81">
        <w:t xml:space="preserve"> at </w:t>
      </w:r>
      <w:hyperlink r:id="rId7" w:history="1">
        <w:r w:rsidR="00604F81" w:rsidRPr="004F3169">
          <w:rPr>
            <w:rStyle w:val="Hyperlink"/>
          </w:rPr>
          <w:t>https://barabus.tru.ca/comp1131/module1_lab1.html</w:t>
        </w:r>
      </w:hyperlink>
      <w:r>
        <w:t xml:space="preserve">. </w:t>
      </w:r>
    </w:p>
    <w:bookmarkEnd w:id="0"/>
    <w:p w14:paraId="6879C9C5" w14:textId="0F7F957F" w:rsidR="00F4255C" w:rsidRDefault="00F4255C" w:rsidP="00E27DAE">
      <w:pPr>
        <w:numPr>
          <w:ilvl w:val="0"/>
          <w:numId w:val="1"/>
        </w:numPr>
        <w:spacing w:before="80" w:after="80"/>
        <w:rPr>
          <w:rFonts w:ascii="Courier New" w:hAnsi="Courier New" w:cs="Courier New"/>
        </w:rPr>
      </w:pPr>
      <w:r>
        <w:t>Enter, compile, and run the following application:</w:t>
      </w:r>
    </w:p>
    <w:p w14:paraId="6C469EB1" w14:textId="77777777" w:rsidR="00556A9D" w:rsidRDefault="00AD0C51" w:rsidP="00556A9D">
      <w:pPr>
        <w:spacing w:before="80" w:after="80"/>
        <w:ind w:left="720"/>
        <w:rPr>
          <w:rFonts w:ascii="Courier New" w:hAnsi="Courier New" w:cs="Courier New"/>
        </w:rPr>
      </w:pPr>
      <w:r w:rsidRPr="00834C85">
        <w:rPr>
          <w:rFonts w:ascii="Courier New" w:hAnsi="Courier New" w:cs="Courier New"/>
        </w:rPr>
        <w:t>public class Test</w:t>
      </w:r>
      <w:r w:rsidRPr="00834C85">
        <w:rPr>
          <w:rFonts w:ascii="Courier New" w:hAnsi="Courier New" w:cs="Courier New"/>
        </w:rPr>
        <w:br/>
        <w:t>{</w:t>
      </w:r>
      <w:r w:rsidRPr="00834C85">
        <w:rPr>
          <w:rFonts w:ascii="Courier New" w:hAnsi="Courier New" w:cs="Courier New"/>
        </w:rPr>
        <w:br/>
        <w:t xml:space="preserve">   public static void main (String[ ] </w:t>
      </w:r>
      <w:proofErr w:type="spellStart"/>
      <w:r w:rsidRPr="00834C85">
        <w:rPr>
          <w:rFonts w:ascii="Courier New" w:hAnsi="Courier New" w:cs="Courier New"/>
        </w:rPr>
        <w:t>args</w:t>
      </w:r>
      <w:proofErr w:type="spellEnd"/>
      <w:r w:rsidRPr="00834C85">
        <w:rPr>
          <w:rFonts w:ascii="Courier New" w:hAnsi="Courier New" w:cs="Courier New"/>
        </w:rPr>
        <w:t>)</w:t>
      </w:r>
      <w:r w:rsidRPr="00834C85">
        <w:rPr>
          <w:rFonts w:ascii="Courier New" w:hAnsi="Courier New" w:cs="Courier New"/>
        </w:rPr>
        <w:br/>
        <w:t xml:space="preserve">   {</w:t>
      </w:r>
      <w:r w:rsidRPr="00834C85">
        <w:rPr>
          <w:rFonts w:ascii="Courier New" w:hAnsi="Courier New" w:cs="Courier New"/>
        </w:rPr>
        <w:br/>
        <w:t xml:space="preserve">      </w:t>
      </w:r>
      <w:proofErr w:type="spellStart"/>
      <w:r w:rsidRPr="00834C85">
        <w:rPr>
          <w:rFonts w:ascii="Courier New" w:hAnsi="Courier New" w:cs="Courier New"/>
        </w:rPr>
        <w:t>System.out.println</w:t>
      </w:r>
      <w:proofErr w:type="spellEnd"/>
      <w:r w:rsidRPr="00834C85">
        <w:rPr>
          <w:rFonts w:ascii="Courier New" w:hAnsi="Courier New" w:cs="Courier New"/>
        </w:rPr>
        <w:t xml:space="preserve"> (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An Emergency Broadcast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);</w:t>
      </w:r>
      <w:r w:rsidRPr="00834C85">
        <w:rPr>
          <w:rFonts w:ascii="Courier New" w:hAnsi="Courier New" w:cs="Courier New"/>
        </w:rPr>
        <w:br/>
        <w:t xml:space="preserve">   }</w:t>
      </w:r>
      <w:r w:rsidRPr="00834C85">
        <w:rPr>
          <w:rFonts w:ascii="Courier New" w:hAnsi="Courier New" w:cs="Courier New"/>
        </w:rPr>
        <w:br/>
        <w:t>}</w:t>
      </w:r>
    </w:p>
    <w:p w14:paraId="59701C8C" w14:textId="58A79AB0" w:rsidR="00556A9D" w:rsidRPr="00604F81" w:rsidRDefault="00AD0C51" w:rsidP="00E27DAE">
      <w:pPr>
        <w:numPr>
          <w:ilvl w:val="0"/>
          <w:numId w:val="1"/>
        </w:numPr>
        <w:spacing w:before="80" w:after="80"/>
        <w:rPr>
          <w:rFonts w:ascii="Courier New" w:hAnsi="Courier New" w:cs="Courier New"/>
          <w:spacing w:val="-4"/>
        </w:rPr>
      </w:pPr>
      <w:r w:rsidRPr="00604F81">
        <w:rPr>
          <w:spacing w:val="-4"/>
        </w:rPr>
        <w:lastRenderedPageBreak/>
        <w:t xml:space="preserve">Introduce the following errors, one at a time, to the program from </w:t>
      </w:r>
      <w:r w:rsidR="00314DAE" w:rsidRPr="00604F81">
        <w:rPr>
          <w:spacing w:val="-4"/>
        </w:rPr>
        <w:t>Question 3 above</w:t>
      </w:r>
      <w:r w:rsidRPr="00604F81">
        <w:rPr>
          <w:spacing w:val="-4"/>
        </w:rPr>
        <w:t>. Record any error messages that the compiler produces. Fix the previous error each time before you introduce a new one. If no error messages are produced, explain why. Try to predict what will happen before you make each change.</w:t>
      </w:r>
    </w:p>
    <w:p w14:paraId="3D040C17" w14:textId="3C646B1E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Test</w:t>
      </w:r>
      <w:r>
        <w:t xml:space="preserve"> to </w:t>
      </w:r>
      <w:r w:rsidRPr="00556A9D">
        <w:rPr>
          <w:rFonts w:ascii="Courier New" w:hAnsi="Courier New" w:cs="Courier New"/>
        </w:rPr>
        <w:t>test</w:t>
      </w:r>
      <w:r w:rsidR="00BE6960">
        <w:rPr>
          <w:rFonts w:ascii="Courier New" w:hAnsi="Courier New" w:cs="Courier New"/>
        </w:rPr>
        <w:t xml:space="preserve"> IDE Soft error</w:t>
      </w:r>
    </w:p>
    <w:p w14:paraId="5F50910A" w14:textId="607BEDE3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Emergency</w:t>
      </w:r>
      <w:r>
        <w:t xml:space="preserve"> to </w:t>
      </w:r>
      <w:r w:rsidRPr="00556A9D">
        <w:rPr>
          <w:rFonts w:ascii="Courier New" w:hAnsi="Courier New" w:cs="Courier New"/>
        </w:rPr>
        <w:t>emergency</w:t>
      </w:r>
      <w:r w:rsidR="00BE6960">
        <w:rPr>
          <w:rFonts w:ascii="Courier New" w:hAnsi="Courier New" w:cs="Courier New"/>
        </w:rPr>
        <w:t xml:space="preserve"> Changes the output text</w:t>
      </w:r>
    </w:p>
    <w:p w14:paraId="30D91FCD" w14:textId="6A686608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>remove the first quotation mark in the string</w:t>
      </w:r>
      <w:r w:rsidR="00BE6960">
        <w:t xml:space="preserve"> BREAKS STRING</w:t>
      </w:r>
    </w:p>
    <w:p w14:paraId="14A5B5EB" w14:textId="1A18E30A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>remove the last quotation mark in the string</w:t>
      </w:r>
      <w:r w:rsidR="00BE6960">
        <w:t xml:space="preserve"> BREAKS STING</w:t>
      </w:r>
    </w:p>
    <w:p w14:paraId="3440C5EC" w14:textId="32C7EBE9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main</w:t>
      </w:r>
      <w:r>
        <w:t xml:space="preserve"> to </w:t>
      </w:r>
      <w:r w:rsidRPr="00556A9D">
        <w:rPr>
          <w:rFonts w:ascii="Courier New" w:hAnsi="Courier New" w:cs="Courier New"/>
        </w:rPr>
        <w:t>man</w:t>
      </w:r>
      <w:r w:rsidR="00BE6960">
        <w:rPr>
          <w:rFonts w:ascii="Courier New" w:hAnsi="Courier New" w:cs="Courier New"/>
        </w:rPr>
        <w:t xml:space="preserve"> NO ENTRY POINT TO THE CODE</w:t>
      </w:r>
    </w:p>
    <w:p w14:paraId="33F5C880" w14:textId="49527264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proofErr w:type="spellStart"/>
      <w:r w:rsidRPr="00556A9D">
        <w:rPr>
          <w:rFonts w:ascii="Courier New" w:hAnsi="Courier New" w:cs="Courier New"/>
        </w:rPr>
        <w:t>println</w:t>
      </w:r>
      <w:proofErr w:type="spellEnd"/>
      <w:r>
        <w:t xml:space="preserve"> to </w:t>
      </w:r>
      <w:r w:rsidRPr="00556A9D">
        <w:rPr>
          <w:rFonts w:ascii="Courier New" w:hAnsi="Courier New" w:cs="Courier New"/>
        </w:rPr>
        <w:t>bogus</w:t>
      </w:r>
      <w:r w:rsidR="00BE6960">
        <w:rPr>
          <w:rFonts w:ascii="Courier New" w:hAnsi="Courier New" w:cs="Courier New"/>
        </w:rPr>
        <w:t xml:space="preserve"> NOT A METHOD</w:t>
      </w:r>
    </w:p>
    <w:p w14:paraId="7719A133" w14:textId="1F3B1E2A"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remove the semicolon at the end of the </w:t>
      </w:r>
      <w:proofErr w:type="spellStart"/>
      <w:r w:rsidRPr="00556A9D">
        <w:rPr>
          <w:rFonts w:ascii="Courier New" w:hAnsi="Courier New" w:cs="Courier New"/>
        </w:rPr>
        <w:t>println</w:t>
      </w:r>
      <w:proofErr w:type="spellEnd"/>
      <w:r>
        <w:t xml:space="preserve"> statement</w:t>
      </w:r>
      <w:r w:rsidR="00BE6960">
        <w:t xml:space="preserve"> COMPILE ERROR</w:t>
      </w:r>
    </w:p>
    <w:p w14:paraId="489787DA" w14:textId="09301F30" w:rsidR="00C01400" w:rsidRPr="00C01400" w:rsidRDefault="00AD0C51" w:rsidP="00E27DAE">
      <w:pPr>
        <w:pStyle w:val="ListParagraph"/>
        <w:numPr>
          <w:ilvl w:val="0"/>
          <w:numId w:val="37"/>
        </w:numPr>
        <w:spacing w:before="80" w:after="80"/>
        <w:rPr>
          <w:rFonts w:ascii="Courier New" w:hAnsi="Courier New" w:cs="Courier New"/>
        </w:rPr>
      </w:pPr>
      <w:r>
        <w:t>remove the last brace in the program</w:t>
      </w:r>
      <w:r w:rsidR="00BE6960">
        <w:t xml:space="preserve"> COMPILE ERROR</w:t>
      </w:r>
    </w:p>
    <w:p w14:paraId="1089AE46" w14:textId="43F6CBBD" w:rsidR="00F718D0" w:rsidRPr="00C01400" w:rsidRDefault="00F718D0" w:rsidP="00C01400">
      <w:pPr>
        <w:pStyle w:val="ListParagraph"/>
        <w:numPr>
          <w:ilvl w:val="0"/>
          <w:numId w:val="0"/>
        </w:numPr>
        <w:spacing w:before="80" w:after="80"/>
        <w:rPr>
          <w:rFonts w:ascii="Courier New" w:hAnsi="Courier New" w:cs="Courier New"/>
        </w:rPr>
      </w:pPr>
      <w:r>
        <w:t xml:space="preserve">Review your work by </w:t>
      </w:r>
      <w:r w:rsidR="000D2798">
        <w:t>viewing the</w:t>
      </w:r>
      <w:r>
        <w:t xml:space="preserve"> </w:t>
      </w:r>
      <w:r w:rsidR="00DA6225">
        <w:t xml:space="preserve">solution </w:t>
      </w:r>
      <w:r w:rsidR="00B039EB">
        <w:t>sheet.</w:t>
      </w:r>
    </w:p>
    <w:sectPr w:rsidR="00F718D0" w:rsidRPr="00C01400" w:rsidSect="005326B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9ABD8" w14:textId="77777777" w:rsidR="00693802" w:rsidRDefault="00693802" w:rsidP="00424E1C">
      <w:r>
        <w:separator/>
      </w:r>
    </w:p>
  </w:endnote>
  <w:endnote w:type="continuationSeparator" w:id="0">
    <w:p w14:paraId="0C76D667" w14:textId="77777777" w:rsidR="00693802" w:rsidRDefault="00693802" w:rsidP="0042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098C5" w14:textId="3FC96EE9" w:rsidR="00424E1C" w:rsidRPr="00717A0D" w:rsidRDefault="00717A0D" w:rsidP="00717A0D">
    <w:pPr>
      <w:pStyle w:val="Footer"/>
    </w:pPr>
    <w:r>
      <w:t>TRU Open Learning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F4796" w14:textId="6065ABC0" w:rsidR="00424E1C" w:rsidRPr="00717A0D" w:rsidRDefault="00717A0D" w:rsidP="00717A0D">
    <w:pPr>
      <w:pStyle w:val="Footer"/>
    </w:pPr>
    <w:r>
      <w:t>TRU Open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69173" w14:textId="77777777" w:rsidR="00693802" w:rsidRDefault="00693802" w:rsidP="00424E1C">
      <w:r>
        <w:separator/>
      </w:r>
    </w:p>
  </w:footnote>
  <w:footnote w:type="continuationSeparator" w:id="0">
    <w:p w14:paraId="0E1299D5" w14:textId="77777777" w:rsidR="00693802" w:rsidRDefault="00693802" w:rsidP="0042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235F" w14:textId="04B5F84C" w:rsidR="00424E1C" w:rsidRDefault="005326B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314DAE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 w:rsidR="006B7361" w:rsidRPr="006B7361">
      <w:rPr>
        <w:noProof/>
      </w:rPr>
      <w:t>Lab 1: Chapter 1, “Introduction”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EA829" w14:textId="726932D6" w:rsidR="00424E1C" w:rsidRDefault="005326B2" w:rsidP="005326B2">
    <w:pPr>
      <w:pStyle w:val="Header"/>
      <w:tabs>
        <w:tab w:val="right" w:pos="9356"/>
      </w:tabs>
    </w:pPr>
    <w:r>
      <w:t xml:space="preserve">COMP 1131: </w:t>
    </w:r>
    <w:r w:rsidRPr="005326B2">
      <w:t>Computer Programming I</w:t>
    </w:r>
    <w:r>
      <w:ptab w:relativeTo="margin" w:alignment="right" w:leader="none"/>
    </w:r>
    <w:r w:rsidRPr="005326B2">
      <w:fldChar w:fldCharType="begin"/>
    </w:r>
    <w:r w:rsidRPr="005326B2">
      <w:instrText xml:space="preserve"> PAGE   \* MERGEFORMAT </w:instrText>
    </w:r>
    <w:r w:rsidRPr="005326B2">
      <w:fldChar w:fldCharType="separate"/>
    </w:r>
    <w:r w:rsidR="00314DAE">
      <w:rPr>
        <w:noProof/>
      </w:rPr>
      <w:t>1</w:t>
    </w:r>
    <w:r w:rsidRPr="005326B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5663E"/>
    <w:multiLevelType w:val="hybridMultilevel"/>
    <w:tmpl w:val="530EC4A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2D623A"/>
    <w:multiLevelType w:val="hybridMultilevel"/>
    <w:tmpl w:val="21C01F3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33E81"/>
    <w:multiLevelType w:val="hybridMultilevel"/>
    <w:tmpl w:val="46047F7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F0B52"/>
    <w:multiLevelType w:val="multilevel"/>
    <w:tmpl w:val="2BF8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91175134">
    <w:abstractNumId w:val="23"/>
  </w:num>
  <w:num w:numId="2" w16cid:durableId="230510742">
    <w:abstractNumId w:val="16"/>
  </w:num>
  <w:num w:numId="3" w16cid:durableId="45840638">
    <w:abstractNumId w:val="3"/>
  </w:num>
  <w:num w:numId="4" w16cid:durableId="1241981788">
    <w:abstractNumId w:val="6"/>
  </w:num>
  <w:num w:numId="5" w16cid:durableId="712845049">
    <w:abstractNumId w:val="30"/>
  </w:num>
  <w:num w:numId="6" w16cid:durableId="1439719516">
    <w:abstractNumId w:val="35"/>
  </w:num>
  <w:num w:numId="7" w16cid:durableId="940920389">
    <w:abstractNumId w:val="9"/>
  </w:num>
  <w:num w:numId="8" w16cid:durableId="934433726">
    <w:abstractNumId w:val="5"/>
  </w:num>
  <w:num w:numId="9" w16cid:durableId="694695330">
    <w:abstractNumId w:val="20"/>
  </w:num>
  <w:num w:numId="10" w16cid:durableId="1576161570">
    <w:abstractNumId w:val="14"/>
  </w:num>
  <w:num w:numId="11" w16cid:durableId="1247880826">
    <w:abstractNumId w:val="29"/>
  </w:num>
  <w:num w:numId="12" w16cid:durableId="1688291192">
    <w:abstractNumId w:val="2"/>
  </w:num>
  <w:num w:numId="13" w16cid:durableId="568200315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 w16cid:durableId="1315986581">
    <w:abstractNumId w:val="32"/>
  </w:num>
  <w:num w:numId="15" w16cid:durableId="1428036426">
    <w:abstractNumId w:val="7"/>
  </w:num>
  <w:num w:numId="16" w16cid:durableId="794639080">
    <w:abstractNumId w:val="26"/>
  </w:num>
  <w:num w:numId="17" w16cid:durableId="1667172409">
    <w:abstractNumId w:val="34"/>
  </w:num>
  <w:num w:numId="18" w16cid:durableId="1887253426">
    <w:abstractNumId w:val="13"/>
  </w:num>
  <w:num w:numId="19" w16cid:durableId="1124036564">
    <w:abstractNumId w:val="0"/>
  </w:num>
  <w:num w:numId="20" w16cid:durableId="1287587042">
    <w:abstractNumId w:val="36"/>
  </w:num>
  <w:num w:numId="21" w16cid:durableId="952245691">
    <w:abstractNumId w:val="18"/>
  </w:num>
  <w:num w:numId="22" w16cid:durableId="538054674">
    <w:abstractNumId w:val="20"/>
    <w:lvlOverride w:ilvl="0">
      <w:startOverride w:val="1"/>
    </w:lvlOverride>
  </w:num>
  <w:num w:numId="23" w16cid:durableId="419177932">
    <w:abstractNumId w:val="17"/>
  </w:num>
  <w:num w:numId="24" w16cid:durableId="1927494825">
    <w:abstractNumId w:val="21"/>
  </w:num>
  <w:num w:numId="25" w16cid:durableId="2040009452">
    <w:abstractNumId w:val="24"/>
  </w:num>
  <w:num w:numId="26" w16cid:durableId="1433286052">
    <w:abstractNumId w:val="19"/>
  </w:num>
  <w:num w:numId="27" w16cid:durableId="718163453">
    <w:abstractNumId w:val="15"/>
  </w:num>
  <w:num w:numId="28" w16cid:durableId="1074201188">
    <w:abstractNumId w:val="28"/>
  </w:num>
  <w:num w:numId="29" w16cid:durableId="1352150264">
    <w:abstractNumId w:val="31"/>
  </w:num>
  <w:num w:numId="30" w16cid:durableId="1930968606">
    <w:abstractNumId w:val="22"/>
  </w:num>
  <w:num w:numId="31" w16cid:durableId="1240944855">
    <w:abstractNumId w:val="27"/>
  </w:num>
  <w:num w:numId="32" w16cid:durableId="1669361635">
    <w:abstractNumId w:val="25"/>
  </w:num>
  <w:num w:numId="33" w16cid:durableId="430708173">
    <w:abstractNumId w:val="4"/>
  </w:num>
  <w:num w:numId="34" w16cid:durableId="1400790440">
    <w:abstractNumId w:val="8"/>
  </w:num>
  <w:num w:numId="35" w16cid:durableId="882599987">
    <w:abstractNumId w:val="11"/>
  </w:num>
  <w:num w:numId="36" w16cid:durableId="613289764">
    <w:abstractNumId w:val="12"/>
  </w:num>
  <w:num w:numId="37" w16cid:durableId="1479571831">
    <w:abstractNumId w:val="10"/>
  </w:num>
  <w:num w:numId="38" w16cid:durableId="8218510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oNotTrackFormatting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5325"/>
    <w:rsid w:val="000876F9"/>
    <w:rsid w:val="000879CA"/>
    <w:rsid w:val="00090712"/>
    <w:rsid w:val="00091AD4"/>
    <w:rsid w:val="000A03E5"/>
    <w:rsid w:val="000A2DD1"/>
    <w:rsid w:val="000B598D"/>
    <w:rsid w:val="000B7185"/>
    <w:rsid w:val="000C1B37"/>
    <w:rsid w:val="000C3A87"/>
    <w:rsid w:val="000D1D34"/>
    <w:rsid w:val="000D2798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4659"/>
    <w:rsid w:val="00127494"/>
    <w:rsid w:val="00134686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37AC"/>
    <w:rsid w:val="001952AA"/>
    <w:rsid w:val="00196471"/>
    <w:rsid w:val="00196BAE"/>
    <w:rsid w:val="001A31C9"/>
    <w:rsid w:val="001C39A1"/>
    <w:rsid w:val="001E1219"/>
    <w:rsid w:val="001F46D5"/>
    <w:rsid w:val="002030EF"/>
    <w:rsid w:val="00206BE8"/>
    <w:rsid w:val="00221551"/>
    <w:rsid w:val="00255FDA"/>
    <w:rsid w:val="00262018"/>
    <w:rsid w:val="00265B2C"/>
    <w:rsid w:val="00266CF4"/>
    <w:rsid w:val="00266F6A"/>
    <w:rsid w:val="00271A2C"/>
    <w:rsid w:val="00296F2E"/>
    <w:rsid w:val="002A752C"/>
    <w:rsid w:val="002B2FA0"/>
    <w:rsid w:val="002C000F"/>
    <w:rsid w:val="002C1914"/>
    <w:rsid w:val="002C1D9A"/>
    <w:rsid w:val="002C3536"/>
    <w:rsid w:val="002C429C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14DAE"/>
    <w:rsid w:val="003209FC"/>
    <w:rsid w:val="003253A9"/>
    <w:rsid w:val="0034434B"/>
    <w:rsid w:val="0034435F"/>
    <w:rsid w:val="00346750"/>
    <w:rsid w:val="00350709"/>
    <w:rsid w:val="0035166E"/>
    <w:rsid w:val="00352441"/>
    <w:rsid w:val="003546BE"/>
    <w:rsid w:val="0035488F"/>
    <w:rsid w:val="00364CDD"/>
    <w:rsid w:val="00370AEE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4E1C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868CD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061CD"/>
    <w:rsid w:val="005116B2"/>
    <w:rsid w:val="005213D8"/>
    <w:rsid w:val="00531FB5"/>
    <w:rsid w:val="005326B2"/>
    <w:rsid w:val="00546CA0"/>
    <w:rsid w:val="00551319"/>
    <w:rsid w:val="00554FB7"/>
    <w:rsid w:val="0055692E"/>
    <w:rsid w:val="00556A9D"/>
    <w:rsid w:val="00557137"/>
    <w:rsid w:val="00561652"/>
    <w:rsid w:val="00562382"/>
    <w:rsid w:val="00570B00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5F5FF4"/>
    <w:rsid w:val="0060376D"/>
    <w:rsid w:val="00604F81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3802"/>
    <w:rsid w:val="00694B1E"/>
    <w:rsid w:val="00695F28"/>
    <w:rsid w:val="006A735B"/>
    <w:rsid w:val="006A7FBB"/>
    <w:rsid w:val="006B0F28"/>
    <w:rsid w:val="006B1BA2"/>
    <w:rsid w:val="006B2906"/>
    <w:rsid w:val="006B2D5E"/>
    <w:rsid w:val="006B7361"/>
    <w:rsid w:val="006C1F53"/>
    <w:rsid w:val="006C2D4D"/>
    <w:rsid w:val="006C5DBE"/>
    <w:rsid w:val="006D3D7A"/>
    <w:rsid w:val="006E44B1"/>
    <w:rsid w:val="006E56E0"/>
    <w:rsid w:val="006E7A8F"/>
    <w:rsid w:val="006F69A2"/>
    <w:rsid w:val="006F7361"/>
    <w:rsid w:val="00702956"/>
    <w:rsid w:val="0070493E"/>
    <w:rsid w:val="00711859"/>
    <w:rsid w:val="00714825"/>
    <w:rsid w:val="00716B9A"/>
    <w:rsid w:val="00717A0D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60E4E"/>
    <w:rsid w:val="00872629"/>
    <w:rsid w:val="0087410F"/>
    <w:rsid w:val="00881314"/>
    <w:rsid w:val="00885FE8"/>
    <w:rsid w:val="008870B8"/>
    <w:rsid w:val="00890D95"/>
    <w:rsid w:val="00891AF7"/>
    <w:rsid w:val="00892E41"/>
    <w:rsid w:val="00893C5B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0C68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467D5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4578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57792"/>
    <w:rsid w:val="00A62EA6"/>
    <w:rsid w:val="00A65603"/>
    <w:rsid w:val="00A71E4F"/>
    <w:rsid w:val="00A747EF"/>
    <w:rsid w:val="00A75BEE"/>
    <w:rsid w:val="00A77CFA"/>
    <w:rsid w:val="00AA2C36"/>
    <w:rsid w:val="00AA35BA"/>
    <w:rsid w:val="00AA69D2"/>
    <w:rsid w:val="00AB1A70"/>
    <w:rsid w:val="00AB5EAE"/>
    <w:rsid w:val="00AB7373"/>
    <w:rsid w:val="00AB7EB6"/>
    <w:rsid w:val="00AC402D"/>
    <w:rsid w:val="00AC4427"/>
    <w:rsid w:val="00AC446F"/>
    <w:rsid w:val="00AD0C51"/>
    <w:rsid w:val="00AD1241"/>
    <w:rsid w:val="00AD3F45"/>
    <w:rsid w:val="00AE08F4"/>
    <w:rsid w:val="00AE73AA"/>
    <w:rsid w:val="00AF1CA8"/>
    <w:rsid w:val="00AF52A4"/>
    <w:rsid w:val="00AF5FCC"/>
    <w:rsid w:val="00B039EB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0834"/>
    <w:rsid w:val="00B73185"/>
    <w:rsid w:val="00B77AB2"/>
    <w:rsid w:val="00B8095A"/>
    <w:rsid w:val="00B828EB"/>
    <w:rsid w:val="00B85074"/>
    <w:rsid w:val="00B91057"/>
    <w:rsid w:val="00BB1902"/>
    <w:rsid w:val="00BB34A0"/>
    <w:rsid w:val="00BB3E87"/>
    <w:rsid w:val="00BB4980"/>
    <w:rsid w:val="00BC1D07"/>
    <w:rsid w:val="00BC7EAB"/>
    <w:rsid w:val="00BD0853"/>
    <w:rsid w:val="00BD54A5"/>
    <w:rsid w:val="00BE4052"/>
    <w:rsid w:val="00BE6960"/>
    <w:rsid w:val="00C01400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362A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30C4E"/>
    <w:rsid w:val="00D378E2"/>
    <w:rsid w:val="00D427BB"/>
    <w:rsid w:val="00D44396"/>
    <w:rsid w:val="00D475AC"/>
    <w:rsid w:val="00D507E4"/>
    <w:rsid w:val="00D638E1"/>
    <w:rsid w:val="00D73F0B"/>
    <w:rsid w:val="00D73F1B"/>
    <w:rsid w:val="00D7672B"/>
    <w:rsid w:val="00D81604"/>
    <w:rsid w:val="00D83446"/>
    <w:rsid w:val="00D92843"/>
    <w:rsid w:val="00D9319D"/>
    <w:rsid w:val="00DA6225"/>
    <w:rsid w:val="00DB166D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27DAE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B3049"/>
    <w:rsid w:val="00EC75AC"/>
    <w:rsid w:val="00ED0C54"/>
    <w:rsid w:val="00ED3FCF"/>
    <w:rsid w:val="00ED420D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4255C"/>
    <w:rsid w:val="00F50957"/>
    <w:rsid w:val="00F55D89"/>
    <w:rsid w:val="00F61D05"/>
    <w:rsid w:val="00F67829"/>
    <w:rsid w:val="00F70FC6"/>
    <w:rsid w:val="00F718D0"/>
    <w:rsid w:val="00F7635E"/>
    <w:rsid w:val="00F76CD5"/>
    <w:rsid w:val="00F81458"/>
    <w:rsid w:val="00F8798F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274C"/>
  <w15:docId w15:val="{12295CAB-2164-4662-A39E-D9AFF7F3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FF4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FF4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FF4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FF4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FF4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F5FF4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5FF4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F5F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5F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5F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F4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F5FF4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F5FF4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5F5FF4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5F5FF4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5F5FF4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5F5FF4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5F5FF4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5F5FF4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5F5FF4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D63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D63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8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F5FF4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5F5FF4"/>
    <w:rPr>
      <w:rFonts w:ascii="Palatino Linotype" w:hAnsi="Palatino Linotype"/>
      <w:color w:val="000000" w:themeColor="text1"/>
      <w:sz w:val="23"/>
      <w:u w:val="non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F4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5F5FF4"/>
    <w:pPr>
      <w:numPr>
        <w:numId w:val="8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F5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F4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F4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F4"/>
    <w:rPr>
      <w:rFonts w:ascii="Verdana" w:eastAsiaTheme="minorEastAsia" w:hAnsi="Verdana" w:cstheme="minorBidi"/>
      <w:b/>
      <w:bCs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F5FF4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5FF4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F5FF4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5FF4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D638E1"/>
    <w:rPr>
      <w:i/>
      <w:iCs/>
    </w:rPr>
  </w:style>
  <w:style w:type="paragraph" w:styleId="NoSpacing">
    <w:name w:val="No Spacing"/>
    <w:uiPriority w:val="1"/>
    <w:qFormat/>
    <w:rsid w:val="005F5FF4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638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8E1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E1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E1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D638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38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38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38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8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FF4"/>
    <w:pPr>
      <w:outlineLvl w:val="9"/>
    </w:pPr>
  </w:style>
  <w:style w:type="table" w:styleId="TableGrid">
    <w:name w:val="Table Grid"/>
    <w:basedOn w:val="TableNormal"/>
    <w:uiPriority w:val="59"/>
    <w:rsid w:val="005F5FF4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5F5FF4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5F5FF4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5F5FF4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5F5FF4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5F5FF4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F5FF4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F5FF4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F5FF4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5F5FF4"/>
    <w:pPr>
      <w:numPr>
        <w:numId w:val="0"/>
      </w:numPr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5F5FF4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5F5FF4"/>
    <w:pPr>
      <w:spacing w:before="0" w:after="0"/>
    </w:pPr>
  </w:style>
  <w:style w:type="paragraph" w:styleId="Revision">
    <w:name w:val="Revision"/>
    <w:hidden/>
    <w:uiPriority w:val="99"/>
    <w:semiHidden/>
    <w:rsid w:val="001E1219"/>
    <w:rPr>
      <w:rFonts w:ascii="Palatino Linotype" w:eastAsiaTheme="minorEastAsia" w:hAnsi="Palatino Linotype" w:cstheme="minorBidi"/>
      <w:sz w:val="23"/>
      <w:szCs w:val="22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0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rabus.tru.ca/comp1131/module1_lab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dhoff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Kyle Matheson</cp:lastModifiedBy>
  <cp:revision>4</cp:revision>
  <dcterms:created xsi:type="dcterms:W3CDTF">2025-02-16T00:49:00Z</dcterms:created>
  <dcterms:modified xsi:type="dcterms:W3CDTF">2025-02-16T00:56:00Z</dcterms:modified>
</cp:coreProperties>
</file>